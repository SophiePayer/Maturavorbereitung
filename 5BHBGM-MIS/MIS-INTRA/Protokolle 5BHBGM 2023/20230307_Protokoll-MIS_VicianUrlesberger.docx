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7BAE" w14:textId="45AC27EC" w:rsidR="00B861D9" w:rsidRDefault="00B861D9"/>
    <w:p w14:paraId="788475C0" w14:textId="0CA651F8" w:rsidR="0002686D" w:rsidRDefault="0002686D"/>
    <w:p w14:paraId="63A35D73" w14:textId="1FD1A501" w:rsidR="0002686D" w:rsidRDefault="0002686D">
      <w:r>
        <w:t>Stromausfall</w:t>
      </w:r>
    </w:p>
    <w:p w14:paraId="48B3D8A0" w14:textId="05F602BB" w:rsidR="0002686D" w:rsidRDefault="0002686D" w:rsidP="0002686D">
      <w:pPr>
        <w:pStyle w:val="ListParagraph"/>
        <w:numPr>
          <w:ilvl w:val="0"/>
          <w:numId w:val="1"/>
        </w:numPr>
      </w:pPr>
      <w:r>
        <w:t>Jetzt keine Auswirkung auf uns</w:t>
      </w:r>
      <w:r>
        <w:sym w:font="Wingdings" w:char="F0E0"/>
      </w:r>
      <w:r>
        <w:t xml:space="preserve"> noch hell </w:t>
      </w:r>
      <w:r w:rsidR="003F7BD4">
        <w:t>draußen; Geräte</w:t>
      </w:r>
      <w:r>
        <w:t xml:space="preserve"> haben genügend Akku</w:t>
      </w:r>
    </w:p>
    <w:p w14:paraId="76361A14" w14:textId="6533AD0A" w:rsidR="0002686D" w:rsidRDefault="0002686D" w:rsidP="0002686D">
      <w:pPr>
        <w:pStyle w:val="ListParagraph"/>
        <w:numPr>
          <w:ilvl w:val="0"/>
          <w:numId w:val="1"/>
        </w:numPr>
      </w:pPr>
      <w:r>
        <w:t>Wenn wir künstlich beatmet werden, dann fatale Auswirkungen</w:t>
      </w:r>
    </w:p>
    <w:p w14:paraId="0A824AFA" w14:textId="57EAB8A5" w:rsidR="0002686D" w:rsidRDefault="0002686D" w:rsidP="0002686D"/>
    <w:p w14:paraId="62BA6A0E" w14:textId="2CE28218" w:rsidR="0002686D" w:rsidRDefault="0002686D" w:rsidP="0002686D">
      <w:r>
        <w:t>Bedrohungskatalog</w:t>
      </w:r>
    </w:p>
    <w:p w14:paraId="08A5A3DF" w14:textId="47A3AAA3" w:rsidR="0002686D" w:rsidRDefault="0002686D" w:rsidP="0002686D">
      <w:r>
        <w:t>Wir haben einen Prozess: externe Zulieferung für Küche im Spital</w:t>
      </w:r>
    </w:p>
    <w:p w14:paraId="6CD5F785" w14:textId="457883AA" w:rsidR="0002686D" w:rsidRDefault="0002686D" w:rsidP="0002686D">
      <w:pPr>
        <w:pStyle w:val="ListParagraph"/>
        <w:numPr>
          <w:ilvl w:val="0"/>
          <w:numId w:val="1"/>
        </w:numPr>
      </w:pPr>
      <w:r>
        <w:t>Bedrohung: Bestellung nicht ausgegangen, da jemand die Bestellung manipuliert hat</w:t>
      </w:r>
    </w:p>
    <w:p w14:paraId="3B5FFD54" w14:textId="579D2ABC" w:rsidR="0002686D" w:rsidRDefault="0002686D" w:rsidP="0002686D">
      <w:pPr>
        <w:pStyle w:val="ListParagraph"/>
        <w:numPr>
          <w:ilvl w:val="0"/>
          <w:numId w:val="1"/>
        </w:numPr>
      </w:pPr>
      <w:r>
        <w:t>Suppl</w:t>
      </w:r>
      <w:r w:rsidR="003F7BD4">
        <w:t>y</w:t>
      </w:r>
      <w:r>
        <w:t xml:space="preserve"> Chain </w:t>
      </w:r>
      <w:r>
        <w:sym w:font="Wingdings" w:char="F0E0"/>
      </w:r>
      <w:r>
        <w:t xml:space="preserve"> wichtiger Bereich: Wir müssen uns </w:t>
      </w:r>
      <w:r w:rsidR="003F7BD4">
        <w:t>anschauen</w:t>
      </w:r>
      <w:r>
        <w:t xml:space="preserve">, was </w:t>
      </w:r>
      <w:r w:rsidR="003F7BD4">
        <w:t>genau</w:t>
      </w:r>
      <w:r>
        <w:t xml:space="preserve"> dazu gehört</w:t>
      </w:r>
    </w:p>
    <w:p w14:paraId="67982D9D" w14:textId="2E69A113" w:rsidR="0002686D" w:rsidRDefault="0002686D" w:rsidP="0002686D">
      <w:pPr>
        <w:pStyle w:val="ListParagraph"/>
        <w:numPr>
          <w:ilvl w:val="0"/>
          <w:numId w:val="1"/>
        </w:numPr>
      </w:pPr>
      <w:r>
        <w:t>Personal brauch</w:t>
      </w:r>
      <w:r w:rsidR="008E2F49">
        <w:t>t</w:t>
      </w:r>
      <w:r>
        <w:t xml:space="preserve"> Essen</w:t>
      </w:r>
      <w:r>
        <w:sym w:font="Wingdings" w:char="F0E0"/>
      </w:r>
      <w:r>
        <w:t xml:space="preserve"> Bestellprozess</w:t>
      </w:r>
      <w:r>
        <w:sym w:font="Wingdings" w:char="F0E0"/>
      </w:r>
      <w:r>
        <w:t xml:space="preserve"> jeden Tag bestellen</w:t>
      </w:r>
    </w:p>
    <w:p w14:paraId="6CC88F89" w14:textId="46931BFE" w:rsidR="0002686D" w:rsidRDefault="0002686D" w:rsidP="0002686D">
      <w:pPr>
        <w:pStyle w:val="ListParagraph"/>
        <w:numPr>
          <w:ilvl w:val="0"/>
          <w:numId w:val="1"/>
        </w:numPr>
      </w:pPr>
      <w:r>
        <w:t xml:space="preserve">Patienten werden </w:t>
      </w:r>
      <w:r w:rsidR="003F7BD4">
        <w:t>gefragt, was</w:t>
      </w:r>
      <w:r>
        <w:t xml:space="preserve"> sie essen möchten</w:t>
      </w:r>
      <w:r w:rsidR="008E2F49">
        <w:t xml:space="preserve"> (Tablet)</w:t>
      </w:r>
    </w:p>
    <w:p w14:paraId="71CA2807" w14:textId="72087254" w:rsidR="0002686D" w:rsidRDefault="0002686D" w:rsidP="0002686D">
      <w:pPr>
        <w:pStyle w:val="ListParagraph"/>
        <w:numPr>
          <w:ilvl w:val="0"/>
          <w:numId w:val="1"/>
        </w:numPr>
      </w:pPr>
      <w:r>
        <w:t>Bestellung von allen Stationen gesammelt</w:t>
      </w:r>
    </w:p>
    <w:p w14:paraId="3FE93E51" w14:textId="029BCD14" w:rsidR="0002686D" w:rsidRDefault="0002686D" w:rsidP="0002686D">
      <w:pPr>
        <w:ind w:left="360"/>
      </w:pPr>
      <w:r>
        <w:t>In KH wird auf Verdacht bestellt</w:t>
      </w:r>
      <w:r>
        <w:sym w:font="Wingdings" w:char="F0E0"/>
      </w:r>
      <w:r>
        <w:t>??</w:t>
      </w:r>
    </w:p>
    <w:p w14:paraId="08FCAC6E" w14:textId="1F7BDBC1" w:rsidR="000C4AE4" w:rsidRDefault="000C4AE4" w:rsidP="000C4AE4">
      <w:pPr>
        <w:pStyle w:val="ListParagraph"/>
        <w:numPr>
          <w:ilvl w:val="0"/>
          <w:numId w:val="1"/>
        </w:numPr>
      </w:pPr>
      <w:r>
        <w:t>Essen bekommen</w:t>
      </w:r>
      <w:r>
        <w:sym w:font="Wingdings" w:char="F0E0"/>
      </w:r>
      <w:r>
        <w:t xml:space="preserve"> zählen der Ware</w:t>
      </w:r>
      <w:r w:rsidR="008E2F49">
        <w:t xml:space="preserve"> (</w:t>
      </w:r>
      <w:proofErr w:type="spellStart"/>
      <w:r w:rsidR="008E2F49">
        <w:t>Papier&amp;Stift</w:t>
      </w:r>
      <w:proofErr w:type="spellEnd"/>
      <w:r w:rsidR="008E2F49">
        <w:t>)</w:t>
      </w:r>
    </w:p>
    <w:p w14:paraId="03F422DC" w14:textId="791F6BCD" w:rsidR="000C4AE4" w:rsidRDefault="000C4AE4" w:rsidP="000C4AE4">
      <w:pPr>
        <w:pStyle w:val="ListParagraph"/>
        <w:numPr>
          <w:ilvl w:val="0"/>
          <w:numId w:val="1"/>
        </w:numPr>
      </w:pPr>
      <w:r>
        <w:t>Technik kommt ins Spiel, sodass nicht alles einzeln gezählt werden muss</w:t>
      </w:r>
    </w:p>
    <w:p w14:paraId="45779B92" w14:textId="2E9F8B16" w:rsidR="000C4AE4" w:rsidRDefault="000C4AE4" w:rsidP="000C4AE4">
      <w:pPr>
        <w:pStyle w:val="ListParagraph"/>
        <w:numPr>
          <w:ilvl w:val="0"/>
          <w:numId w:val="2"/>
        </w:numPr>
      </w:pPr>
      <w:r>
        <w:t>CIA – Triade</w:t>
      </w:r>
    </w:p>
    <w:p w14:paraId="519DF910" w14:textId="7CCB9CCF" w:rsidR="000C4AE4" w:rsidRDefault="000C4AE4" w:rsidP="000C4AE4">
      <w:pPr>
        <w:pStyle w:val="ListParagraph"/>
        <w:numPr>
          <w:ilvl w:val="0"/>
          <w:numId w:val="2"/>
        </w:numPr>
      </w:pPr>
      <w:r>
        <w:t>Vertraulichkeit</w:t>
      </w:r>
      <w:r>
        <w:sym w:font="Wingdings" w:char="F0E0"/>
      </w:r>
      <w:r>
        <w:t xml:space="preserve"> in dem Fall egal</w:t>
      </w:r>
    </w:p>
    <w:p w14:paraId="1AEB5B7A" w14:textId="61C47352" w:rsidR="000C4AE4" w:rsidRDefault="000C4AE4" w:rsidP="000C4AE4">
      <w:pPr>
        <w:pStyle w:val="ListParagraph"/>
        <w:numPr>
          <w:ilvl w:val="0"/>
          <w:numId w:val="2"/>
        </w:numPr>
      </w:pPr>
      <w:r>
        <w:t>Integrität wichtig,</w:t>
      </w:r>
      <w:r>
        <w:sym w:font="Wingdings" w:char="F0E0"/>
      </w:r>
      <w:r>
        <w:t xml:space="preserve"> dass was bestellt wurde, muss auch ankommen</w:t>
      </w:r>
    </w:p>
    <w:p w14:paraId="61853442" w14:textId="4888FE1C" w:rsidR="000C4AE4" w:rsidRDefault="000C4AE4" w:rsidP="000C4AE4">
      <w:pPr>
        <w:pStyle w:val="ListParagraph"/>
        <w:numPr>
          <w:ilvl w:val="0"/>
          <w:numId w:val="2"/>
        </w:numPr>
      </w:pPr>
      <w:r>
        <w:t>Verfügbarkeit</w:t>
      </w:r>
      <w:r>
        <w:sym w:font="Wingdings" w:char="F0E0"/>
      </w:r>
      <w:r>
        <w:t xml:space="preserve"> der Scan rahmen muss funktionieren</w:t>
      </w:r>
    </w:p>
    <w:p w14:paraId="4A895289" w14:textId="26CF827E" w:rsidR="000C4AE4" w:rsidRDefault="000C4AE4" w:rsidP="000C4AE4">
      <w:r>
        <w:t>Risikoanalyse für diesen Prozess würde gleich bei der Bestellung beginnen</w:t>
      </w:r>
    </w:p>
    <w:p w14:paraId="01CDD5D9" w14:textId="7FE76B29" w:rsidR="000C4AE4" w:rsidRDefault="000C4AE4" w:rsidP="000C4AE4">
      <w:pPr>
        <w:pStyle w:val="ListParagraph"/>
        <w:numPr>
          <w:ilvl w:val="0"/>
          <w:numId w:val="1"/>
        </w:numPr>
      </w:pPr>
      <w:r>
        <w:t>Essen muss bei den Stationen geliefert werden</w:t>
      </w:r>
      <w:r>
        <w:sym w:font="Wingdings" w:char="F0E0"/>
      </w:r>
      <w:r>
        <w:t xml:space="preserve"> in modernen KH könnte dies durch einen Roboter funktionieren</w:t>
      </w:r>
    </w:p>
    <w:p w14:paraId="6C07109C" w14:textId="579E48C9" w:rsidR="000C4AE4" w:rsidRDefault="000C4AE4" w:rsidP="000C4AE4">
      <w:pPr>
        <w:pStyle w:val="ListParagraph"/>
        <w:numPr>
          <w:ilvl w:val="0"/>
          <w:numId w:val="2"/>
        </w:numPr>
      </w:pPr>
      <w:r>
        <w:t>I &amp; A wichtig</w:t>
      </w:r>
    </w:p>
    <w:p w14:paraId="6E5B18D7" w14:textId="6A40D4EE" w:rsidR="000C4AE4" w:rsidRDefault="000C4AE4" w:rsidP="000C4AE4">
      <w:r>
        <w:t>Maßnahmen, um Risiko zu minimieren</w:t>
      </w:r>
    </w:p>
    <w:p w14:paraId="5435A7D8" w14:textId="208B6188" w:rsidR="000C4AE4" w:rsidRDefault="000C4AE4" w:rsidP="000C4AE4"/>
    <w:p w14:paraId="1E295D59" w14:textId="199E5514" w:rsidR="000C4AE4" w:rsidRDefault="000C4AE4" w:rsidP="000C4AE4">
      <w:r>
        <w:t>Vorgangsweise</w:t>
      </w:r>
    </w:p>
    <w:p w14:paraId="05BC8E4E" w14:textId="4BD76004" w:rsidR="000C4AE4" w:rsidRDefault="000C4AE4" w:rsidP="000C4AE4">
      <w:r>
        <w:t>Checkliste</w:t>
      </w:r>
    </w:p>
    <w:p w14:paraId="6C1AE259" w14:textId="695B18BD" w:rsidR="0002686D" w:rsidRPr="008E2F49" w:rsidRDefault="000C4AE4">
      <w:pPr>
        <w:rPr>
          <w:lang w:val="en-US"/>
        </w:rPr>
      </w:pPr>
      <w:proofErr w:type="spellStart"/>
      <w:r w:rsidRPr="008E2F49">
        <w:rPr>
          <w:lang w:val="en-US"/>
        </w:rPr>
        <w:t>PDCA</w:t>
      </w:r>
      <w:proofErr w:type="spellEnd"/>
      <w:r w:rsidRPr="008E2F49">
        <w:rPr>
          <w:lang w:val="en-US"/>
        </w:rPr>
        <w:t xml:space="preserve">- </w:t>
      </w:r>
      <w:proofErr w:type="spellStart"/>
      <w:r w:rsidRPr="008E2F49">
        <w:rPr>
          <w:lang w:val="en-US"/>
        </w:rPr>
        <w:t>Zyklus</w:t>
      </w:r>
      <w:proofErr w:type="spellEnd"/>
      <w:proofErr w:type="gramStart"/>
      <w:r w:rsidR="008E2F49" w:rsidRPr="008E2F49">
        <w:rPr>
          <w:lang w:val="en-US"/>
        </w:rPr>
        <w:t xml:space="preserve">   (</w:t>
      </w:r>
      <w:proofErr w:type="gramEnd"/>
      <w:r w:rsidR="008E2F49" w:rsidRPr="008E2F49">
        <w:rPr>
          <w:lang w:val="en-US"/>
        </w:rPr>
        <w:t>Plan, Do, Check, Act)</w:t>
      </w:r>
    </w:p>
    <w:p w14:paraId="70F3C9A8" w14:textId="4613497B" w:rsidR="000C4AE4" w:rsidRDefault="000C4AE4">
      <w:r>
        <w:t xml:space="preserve">Schema, welches verwendet wird, High Level </w:t>
      </w:r>
      <w:proofErr w:type="spellStart"/>
      <w:r>
        <w:t>Structure</w:t>
      </w:r>
      <w:proofErr w:type="spellEnd"/>
      <w:r w:rsidR="004C0A2B">
        <w:t xml:space="preserve"> (HLS)</w:t>
      </w:r>
    </w:p>
    <w:p w14:paraId="408FA197" w14:textId="6C7533D7" w:rsidR="000C4AE4" w:rsidRDefault="000C4AE4" w:rsidP="000C4AE4">
      <w:pPr>
        <w:pStyle w:val="ListParagraph"/>
        <w:numPr>
          <w:ilvl w:val="0"/>
          <w:numId w:val="1"/>
        </w:numPr>
      </w:pPr>
      <w:r>
        <w:t>Es gibt eine Vorgangsweise in Kapitelstrukturen</w:t>
      </w:r>
    </w:p>
    <w:p w14:paraId="61FAE319" w14:textId="42D46772" w:rsidR="000C4AE4" w:rsidRDefault="000C4AE4" w:rsidP="000C4AE4">
      <w:pPr>
        <w:pStyle w:val="ListParagraph"/>
        <w:numPr>
          <w:ilvl w:val="0"/>
          <w:numId w:val="1"/>
        </w:numPr>
      </w:pPr>
      <w:r>
        <w:t>Norm geht davon aus, dass es bestimmte Schritte gibt, damit das ganze beschrieben werden kann</w:t>
      </w:r>
      <w:r>
        <w:sym w:font="Wingdings" w:char="F0E0"/>
      </w:r>
      <w:r>
        <w:t xml:space="preserve"> alles muss protokolliert werden</w:t>
      </w:r>
      <w:r>
        <w:sym w:font="Wingdings" w:char="F0E0"/>
      </w:r>
      <w:r>
        <w:t xml:space="preserve"> also was im Betrieb abläuft</w:t>
      </w:r>
    </w:p>
    <w:p w14:paraId="7A3413F4" w14:textId="6F6B2A0A" w:rsidR="000C4AE4" w:rsidRDefault="000C4AE4" w:rsidP="000C4AE4">
      <w:pPr>
        <w:pStyle w:val="ListParagraph"/>
        <w:numPr>
          <w:ilvl w:val="0"/>
          <w:numId w:val="1"/>
        </w:numPr>
      </w:pPr>
      <w:r>
        <w:t>Insgesamt 11 Kapiteln</w:t>
      </w:r>
      <w:r>
        <w:sym w:font="Wingdings" w:char="F0E0"/>
      </w:r>
      <w:r>
        <w:t xml:space="preserve"> K0= </w:t>
      </w:r>
      <w:proofErr w:type="spellStart"/>
      <w:r>
        <w:t>Einf</w:t>
      </w:r>
      <w:r w:rsidR="008E2F49">
        <w:t>leitung</w:t>
      </w:r>
      <w:proofErr w:type="spellEnd"/>
    </w:p>
    <w:p w14:paraId="3103C59E" w14:textId="19A0CAC7" w:rsidR="000C4AE4" w:rsidRDefault="000C4AE4" w:rsidP="000C4AE4">
      <w:pPr>
        <w:pStyle w:val="ListParagraph"/>
        <w:numPr>
          <w:ilvl w:val="0"/>
          <w:numId w:val="1"/>
        </w:numPr>
      </w:pPr>
      <w:r>
        <w:t>K1</w:t>
      </w:r>
      <w:r w:rsidR="008E2F49">
        <w:t>-</w:t>
      </w:r>
      <w:r>
        <w:t>3</w:t>
      </w:r>
      <w:r w:rsidR="008E2F49">
        <w:t xml:space="preserve"> (Anwendungsbereich, Normative Verweisungen, Begriffe)</w:t>
      </w:r>
      <w:r>
        <w:t xml:space="preserve"> </w:t>
      </w:r>
      <w:r>
        <w:sym w:font="Wingdings" w:char="F0E0"/>
      </w:r>
      <w:r>
        <w:t xml:space="preserve"> Rahmen mit Aufgabenstellung</w:t>
      </w:r>
      <w:r>
        <w:sym w:font="Wingdings" w:char="F0E0"/>
      </w:r>
      <w:r>
        <w:t xml:space="preserve"> kurze Beschreibung</w:t>
      </w:r>
    </w:p>
    <w:p w14:paraId="78C5B09A" w14:textId="636AF18E" w:rsidR="000C4AE4" w:rsidRDefault="000C4AE4" w:rsidP="000C4AE4">
      <w:pPr>
        <w:pStyle w:val="ListParagraph"/>
        <w:numPr>
          <w:ilvl w:val="0"/>
          <w:numId w:val="1"/>
        </w:numPr>
      </w:pPr>
      <w:r>
        <w:t>Anwendungsbereich: wenn ein bestimm</w:t>
      </w:r>
      <w:r w:rsidR="003F7BD4">
        <w:t>tes</w:t>
      </w:r>
      <w:r>
        <w:t xml:space="preserve"> Problem betrachtet wird und anderes, welches auch wichtig ist, wird dennoch nicht betrachtet, da es für die Aufgabestellung nicht relevant </w:t>
      </w:r>
      <w:proofErr w:type="gramStart"/>
      <w:r>
        <w:t>ist.--</w:t>
      </w:r>
      <w:proofErr w:type="gramEnd"/>
      <w:r>
        <w:t>&gt; Abgrenzung</w:t>
      </w:r>
    </w:p>
    <w:p w14:paraId="0B5FBE19" w14:textId="6891C228" w:rsidR="000C4AE4" w:rsidRDefault="0036380D" w:rsidP="000C4AE4">
      <w:pPr>
        <w:pStyle w:val="ListParagraph"/>
        <w:numPr>
          <w:ilvl w:val="0"/>
          <w:numId w:val="1"/>
        </w:numPr>
      </w:pPr>
      <w:r>
        <w:t>Normative Verweise: Gesetze; ein Rahmen in dem ich mich verhalten muss</w:t>
      </w:r>
    </w:p>
    <w:p w14:paraId="3AD277D6" w14:textId="5B39C67E" w:rsidR="0036380D" w:rsidRDefault="0036380D" w:rsidP="0036380D">
      <w:pPr>
        <w:pStyle w:val="ListParagraph"/>
        <w:numPr>
          <w:ilvl w:val="1"/>
          <w:numId w:val="1"/>
        </w:numPr>
      </w:pPr>
      <w:r>
        <w:lastRenderedPageBreak/>
        <w:t>Datenschutzgrundverordnung</w:t>
      </w:r>
    </w:p>
    <w:p w14:paraId="1D23C7C8" w14:textId="70927909" w:rsidR="0036380D" w:rsidRDefault="0036380D" w:rsidP="0036380D">
      <w:pPr>
        <w:pStyle w:val="ListParagraph"/>
        <w:numPr>
          <w:ilvl w:val="1"/>
          <w:numId w:val="1"/>
        </w:numPr>
      </w:pPr>
      <w:proofErr w:type="spellStart"/>
      <w:r>
        <w:t>NISG</w:t>
      </w:r>
      <w:proofErr w:type="spellEnd"/>
      <w:r>
        <w:t xml:space="preserve">: EU + MGS haben erkannt, dass digitale Prozesse beeinträchtigt werden </w:t>
      </w:r>
      <w:proofErr w:type="gramStart"/>
      <w:r>
        <w:t>können</w:t>
      </w:r>
      <w:proofErr w:type="gramEnd"/>
      <w:r>
        <w:sym w:font="Wingdings" w:char="F0E0"/>
      </w:r>
      <w:r>
        <w:t xml:space="preserve"> Auswirkung auf Leute der Gesellschaft</w:t>
      </w:r>
    </w:p>
    <w:p w14:paraId="3E3A4388" w14:textId="6472F0FA" w:rsidR="0036380D" w:rsidRDefault="003F7BD4" w:rsidP="0036380D">
      <w:pPr>
        <w:pStyle w:val="ListParagraph"/>
        <w:numPr>
          <w:ilvl w:val="1"/>
          <w:numId w:val="1"/>
        </w:numPr>
      </w:pPr>
      <w:proofErr w:type="spellStart"/>
      <w:r w:rsidRPr="003F7BD4">
        <w:t>GTelG</w:t>
      </w:r>
      <w:proofErr w:type="spellEnd"/>
      <w:r>
        <w:t xml:space="preserve">: </w:t>
      </w:r>
      <w:proofErr w:type="spellStart"/>
      <w:r w:rsidR="0036380D">
        <w:t>G</w:t>
      </w:r>
      <w:r>
        <w:t>esundheits</w:t>
      </w:r>
      <w:r w:rsidR="0036380D">
        <w:t>Tel</w:t>
      </w:r>
      <w:r>
        <w:t>ematik</w:t>
      </w:r>
      <w:r w:rsidR="0036380D">
        <w:t>Gesetz</w:t>
      </w:r>
      <w:proofErr w:type="spellEnd"/>
    </w:p>
    <w:p w14:paraId="3EE41C29" w14:textId="0620580D" w:rsidR="0036380D" w:rsidRDefault="0036380D" w:rsidP="0036380D">
      <w:pPr>
        <w:pStyle w:val="ListParagraph"/>
        <w:numPr>
          <w:ilvl w:val="1"/>
          <w:numId w:val="1"/>
        </w:numPr>
      </w:pPr>
      <w:r>
        <w:t>ELGA-G: da wir auf Daten über die ELGA- Rahmenbedingung zugreifen kann</w:t>
      </w:r>
    </w:p>
    <w:p w14:paraId="21DE9F66" w14:textId="2847A0EE" w:rsidR="0036380D" w:rsidRDefault="0036380D" w:rsidP="0036380D">
      <w:pPr>
        <w:pStyle w:val="ListParagraph"/>
        <w:numPr>
          <w:ilvl w:val="1"/>
          <w:numId w:val="1"/>
        </w:numPr>
      </w:pPr>
      <w:r>
        <w:t>Es besteht die Möglichkeit, eigene Richtlinien anzuwenden</w:t>
      </w:r>
    </w:p>
    <w:p w14:paraId="76D43A48" w14:textId="3C653F60" w:rsidR="0036380D" w:rsidRDefault="0036380D" w:rsidP="0036380D">
      <w:pPr>
        <w:pStyle w:val="ListParagraph"/>
        <w:numPr>
          <w:ilvl w:val="0"/>
          <w:numId w:val="1"/>
        </w:numPr>
      </w:pPr>
      <w:r>
        <w:t>Kapitel 3: Begriffe</w:t>
      </w:r>
    </w:p>
    <w:p w14:paraId="133D092A" w14:textId="63CDB1D4" w:rsidR="0036380D" w:rsidRDefault="0036380D" w:rsidP="0036380D">
      <w:pPr>
        <w:pStyle w:val="ListParagraph"/>
        <w:numPr>
          <w:ilvl w:val="1"/>
          <w:numId w:val="1"/>
        </w:numPr>
      </w:pPr>
      <w:r>
        <w:t>CIA- Triade</w:t>
      </w:r>
    </w:p>
    <w:p w14:paraId="652BF06C" w14:textId="29226019" w:rsidR="0036380D" w:rsidRPr="003F7BD4" w:rsidRDefault="0036380D" w:rsidP="0036380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F7BD4">
        <w:rPr>
          <w:lang w:val="en-US"/>
        </w:rPr>
        <w:t>GRC</w:t>
      </w:r>
      <w:proofErr w:type="spellEnd"/>
      <w:r w:rsidRPr="003F7BD4">
        <w:rPr>
          <w:lang w:val="en-US"/>
        </w:rPr>
        <w:t xml:space="preserve">: </w:t>
      </w:r>
      <w:r w:rsidR="003F7BD4" w:rsidRPr="003F7BD4">
        <w:rPr>
          <w:lang w:val="en-US"/>
        </w:rPr>
        <w:t>Governance</w:t>
      </w:r>
      <w:r w:rsidR="003F7BD4">
        <w:rPr>
          <w:lang w:val="en-US"/>
        </w:rPr>
        <w:t xml:space="preserve"> (</w:t>
      </w:r>
      <w:r w:rsidR="003F7BD4">
        <w:t>Regeln die auf uns wirken</w:t>
      </w:r>
      <w:r w:rsidR="003F7BD4">
        <w:rPr>
          <w:lang w:val="en-US"/>
        </w:rPr>
        <w:t>)</w:t>
      </w:r>
      <w:r w:rsidR="003F7BD4" w:rsidRPr="003F7BD4">
        <w:rPr>
          <w:lang w:val="en-US"/>
        </w:rPr>
        <w:t xml:space="preserve">, risk management, and </w:t>
      </w:r>
      <w:proofErr w:type="gramStart"/>
      <w:r w:rsidR="003F7BD4" w:rsidRPr="003F7BD4">
        <w:rPr>
          <w:lang w:val="en-US"/>
        </w:rPr>
        <w:t>compliance</w:t>
      </w:r>
      <w:proofErr w:type="gramEnd"/>
    </w:p>
    <w:p w14:paraId="2341D9E8" w14:textId="77777777" w:rsidR="0036380D" w:rsidRPr="003F7BD4" w:rsidRDefault="0036380D" w:rsidP="0036380D">
      <w:pPr>
        <w:pStyle w:val="ListParagraph"/>
        <w:numPr>
          <w:ilvl w:val="1"/>
          <w:numId w:val="1"/>
        </w:numPr>
        <w:rPr>
          <w:lang w:val="en-US"/>
        </w:rPr>
      </w:pPr>
    </w:p>
    <w:p w14:paraId="5D591089" w14:textId="4C398E1C" w:rsidR="0036380D" w:rsidRDefault="0036380D" w:rsidP="0036380D">
      <w:pPr>
        <w:pStyle w:val="ListParagraph"/>
        <w:numPr>
          <w:ilvl w:val="0"/>
          <w:numId w:val="1"/>
        </w:numPr>
      </w:pPr>
      <w:r>
        <w:t>Checkliste:</w:t>
      </w:r>
    </w:p>
    <w:p w14:paraId="570D9725" w14:textId="5B590692" w:rsidR="0036380D" w:rsidRDefault="0036380D" w:rsidP="0036380D">
      <w:pPr>
        <w:pStyle w:val="ListParagraph"/>
        <w:numPr>
          <w:ilvl w:val="1"/>
          <w:numId w:val="1"/>
        </w:numPr>
      </w:pPr>
      <w:r>
        <w:t>Sep</w:t>
      </w:r>
      <w:r w:rsidR="003F7BD4">
        <w:t>a</w:t>
      </w:r>
      <w:r>
        <w:t>ration der Netze: OP ist b</w:t>
      </w:r>
      <w:r w:rsidR="003F7BD4">
        <w:t>z</w:t>
      </w:r>
      <w:r>
        <w:t>w. Ein Netzsegment, Verwaltungssysteme, Radiologie, Pathologie, etc.</w:t>
      </w:r>
    </w:p>
    <w:p w14:paraId="42ACFAB6" w14:textId="33D7DAD8" w:rsidR="0036380D" w:rsidRDefault="0036380D" w:rsidP="0036380D"/>
    <w:p w14:paraId="44E9B641" w14:textId="467BCBA1" w:rsidR="0036380D" w:rsidRDefault="0036380D" w:rsidP="00384AAA">
      <w:proofErr w:type="spellStart"/>
      <w:r>
        <w:t>PDCA</w:t>
      </w:r>
      <w:proofErr w:type="spellEnd"/>
      <w:r>
        <w:t>- Zyklus (4-10K)</w:t>
      </w:r>
    </w:p>
    <w:p w14:paraId="163FA6E6" w14:textId="79903954" w:rsidR="0036380D" w:rsidRDefault="0036380D" w:rsidP="0036380D">
      <w:pPr>
        <w:pStyle w:val="ListParagraph"/>
        <w:numPr>
          <w:ilvl w:val="1"/>
          <w:numId w:val="1"/>
        </w:numPr>
      </w:pPr>
      <w:r>
        <w:t>4 5 6</w:t>
      </w:r>
      <w:r>
        <w:sym w:font="Wingdings" w:char="F0E0"/>
      </w:r>
      <w:r>
        <w:t xml:space="preserve"> Plan</w:t>
      </w:r>
    </w:p>
    <w:p w14:paraId="2CF448B9" w14:textId="3D2C2F95" w:rsidR="0036380D" w:rsidRDefault="0036380D" w:rsidP="0036380D">
      <w:pPr>
        <w:pStyle w:val="ListParagraph"/>
        <w:numPr>
          <w:ilvl w:val="1"/>
          <w:numId w:val="1"/>
        </w:numPr>
      </w:pPr>
      <w:r>
        <w:t xml:space="preserve">7 8 </w:t>
      </w:r>
      <w:r>
        <w:sym w:font="Wingdings" w:char="F0E0"/>
      </w:r>
      <w:r>
        <w:t xml:space="preserve"> Das Tun</w:t>
      </w:r>
    </w:p>
    <w:p w14:paraId="632A4CCE" w14:textId="3CC3697B" w:rsidR="0036380D" w:rsidRDefault="0036380D" w:rsidP="0036380D">
      <w:pPr>
        <w:pStyle w:val="ListParagraph"/>
        <w:numPr>
          <w:ilvl w:val="1"/>
          <w:numId w:val="1"/>
        </w:numPr>
      </w:pPr>
      <w:r>
        <w:t>9</w:t>
      </w:r>
      <w:r>
        <w:sym w:font="Wingdings" w:char="F0E0"/>
      </w:r>
      <w:r>
        <w:t xml:space="preserve"> check</w:t>
      </w:r>
    </w:p>
    <w:p w14:paraId="2FB26655" w14:textId="67951086" w:rsidR="0036380D" w:rsidRDefault="0036380D" w:rsidP="0036380D">
      <w:pPr>
        <w:pStyle w:val="ListParagraph"/>
        <w:numPr>
          <w:ilvl w:val="1"/>
          <w:numId w:val="1"/>
        </w:numPr>
      </w:pPr>
      <w:r>
        <w:t>10</w:t>
      </w:r>
      <w:r>
        <w:sym w:font="Wingdings" w:char="F0E0"/>
      </w:r>
      <w:r>
        <w:t xml:space="preserve"> Verbesserung; Was habe ich gelernt</w:t>
      </w:r>
    </w:p>
    <w:p w14:paraId="5CA7DA51" w14:textId="77777777" w:rsidR="0036380D" w:rsidRDefault="0036380D" w:rsidP="0036380D">
      <w:pPr>
        <w:pStyle w:val="ListParagraph"/>
        <w:numPr>
          <w:ilvl w:val="1"/>
          <w:numId w:val="1"/>
        </w:numPr>
      </w:pPr>
    </w:p>
    <w:p w14:paraId="0B29F99A" w14:textId="350AEB5D" w:rsidR="00344C67" w:rsidRDefault="00344C67" w:rsidP="00344C67">
      <w:pPr>
        <w:pStyle w:val="ListParagraph"/>
        <w:numPr>
          <w:ilvl w:val="0"/>
          <w:numId w:val="1"/>
        </w:numPr>
      </w:pPr>
      <w:r>
        <w:t>Führung</w:t>
      </w:r>
    </w:p>
    <w:p w14:paraId="7EF423C0" w14:textId="69B70DDD" w:rsidR="00344C67" w:rsidRDefault="00344C67" w:rsidP="00344C67"/>
    <w:p w14:paraId="2E9BD3BE" w14:textId="546A0A3B" w:rsidR="00344C67" w:rsidRDefault="00344C67" w:rsidP="00384AAA">
      <w:pPr>
        <w:pStyle w:val="ListParagraph"/>
        <w:numPr>
          <w:ilvl w:val="0"/>
          <w:numId w:val="1"/>
        </w:numPr>
      </w:pPr>
      <w:r>
        <w:t>Verschlüsselung der Endgeräte</w:t>
      </w:r>
    </w:p>
    <w:p w14:paraId="17119746" w14:textId="77777777" w:rsidR="00384AAA" w:rsidRDefault="00384AAA" w:rsidP="00384AAA">
      <w:pPr>
        <w:pStyle w:val="ListParagraph"/>
      </w:pPr>
    </w:p>
    <w:p w14:paraId="1069C20D" w14:textId="5CC13824" w:rsidR="00384AAA" w:rsidRDefault="00384AAA" w:rsidP="00384AAA">
      <w:pPr>
        <w:pStyle w:val="ListParagraph"/>
        <w:numPr>
          <w:ilvl w:val="0"/>
          <w:numId w:val="1"/>
        </w:numPr>
      </w:pPr>
      <w:r>
        <w:t>Kapitel DO</w:t>
      </w:r>
    </w:p>
    <w:p w14:paraId="684544B7" w14:textId="77777777" w:rsidR="00384AAA" w:rsidRDefault="00384AAA" w:rsidP="00384AAA">
      <w:pPr>
        <w:pStyle w:val="ListParagraph"/>
      </w:pPr>
    </w:p>
    <w:p w14:paraId="7B939843" w14:textId="23C09303" w:rsidR="00384AAA" w:rsidRDefault="00384AAA" w:rsidP="00384AAA">
      <w:pPr>
        <w:pStyle w:val="ListParagraph"/>
        <w:numPr>
          <w:ilvl w:val="1"/>
          <w:numId w:val="1"/>
        </w:numPr>
      </w:pPr>
      <w:r>
        <w:t>Kompetenz</w:t>
      </w:r>
    </w:p>
    <w:p w14:paraId="2DD49D60" w14:textId="4DA91F7B" w:rsidR="00384AAA" w:rsidRDefault="00384AAA" w:rsidP="00384AAA">
      <w:pPr>
        <w:pStyle w:val="ListParagraph"/>
        <w:numPr>
          <w:ilvl w:val="1"/>
          <w:numId w:val="1"/>
        </w:numPr>
      </w:pPr>
      <w:r>
        <w:t xml:space="preserve">Kommunikation </w:t>
      </w:r>
    </w:p>
    <w:p w14:paraId="6C298A52" w14:textId="57FF8496" w:rsidR="00384AAA" w:rsidRDefault="00384AAA" w:rsidP="00384AAA">
      <w:pPr>
        <w:pStyle w:val="ListParagraph"/>
        <w:numPr>
          <w:ilvl w:val="1"/>
          <w:numId w:val="1"/>
        </w:numPr>
      </w:pPr>
      <w:r>
        <w:t>Überlegung, wie bringe ich die Info an die Leute und wie schaffe ich Bewusstsein</w:t>
      </w:r>
    </w:p>
    <w:p w14:paraId="25E84615" w14:textId="6AACFC70" w:rsidR="005F4E8C" w:rsidRDefault="00384AAA" w:rsidP="005F4E8C">
      <w:pPr>
        <w:pStyle w:val="ListParagraph"/>
        <w:numPr>
          <w:ilvl w:val="1"/>
          <w:numId w:val="1"/>
        </w:numPr>
      </w:pPr>
      <w:r>
        <w:t>Dokumentation (3</w:t>
      </w:r>
      <w:r w:rsidR="003F7BD4">
        <w:t xml:space="preserve"> </w:t>
      </w:r>
      <w:r>
        <w:t>Ebene: 1. Top Management</w:t>
      </w:r>
      <w:r>
        <w:sym w:font="Wingdings" w:char="F0E0"/>
      </w:r>
      <w:r>
        <w:t xml:space="preserve"> Strategie / 2. Konzept</w:t>
      </w:r>
      <w:r>
        <w:sym w:font="Wingdings" w:char="F0E0"/>
      </w:r>
      <w:r>
        <w:t>Wie kommen wir zur Strategie / 3. Betrieb</w:t>
      </w:r>
      <w:r>
        <w:sym w:font="Wingdings" w:char="F0E0"/>
      </w:r>
      <w:r>
        <w:t xml:space="preserve"> Umsetzung)</w:t>
      </w:r>
    </w:p>
    <w:p w14:paraId="5DEDCCC8" w14:textId="39546CD6" w:rsidR="007D5FBD" w:rsidRDefault="005F4E8C">
      <w:r>
        <w:t>Verfügbarkeit</w:t>
      </w:r>
      <w:r w:rsidR="007D5FBD">
        <w:br w:type="page"/>
      </w:r>
    </w:p>
    <w:p w14:paraId="58B82978" w14:textId="166CD41A" w:rsidR="007D5FBD" w:rsidRDefault="007D5FBD" w:rsidP="007D5FBD"/>
    <w:p w14:paraId="6811A7C9" w14:textId="2A8D7124" w:rsidR="007D5FBD" w:rsidRDefault="007D5FBD" w:rsidP="007D5FBD">
      <w:r>
        <w:t>Aufgabenstellung: Küche muss umgestellt werden</w:t>
      </w:r>
    </w:p>
    <w:p w14:paraId="0F3A46AD" w14:textId="23A66CB2" w:rsidR="007D5FBD" w:rsidRDefault="007D5FBD" w:rsidP="007D5FBD">
      <w:pPr>
        <w:pStyle w:val="ListParagraph"/>
        <w:numPr>
          <w:ilvl w:val="0"/>
          <w:numId w:val="1"/>
        </w:numPr>
      </w:pPr>
      <w:r>
        <w:t xml:space="preserve">Aufnahme &amp; Lagerung </w:t>
      </w:r>
      <w:r>
        <w:sym w:font="Wingdings" w:char="F0E0"/>
      </w:r>
      <w:r>
        <w:t xml:space="preserve"> ändert sich eher nicht</w:t>
      </w:r>
    </w:p>
    <w:p w14:paraId="72BC0D12" w14:textId="55304D8E" w:rsidR="007D5FBD" w:rsidRDefault="007D5FBD" w:rsidP="007D5FBD">
      <w:pPr>
        <w:pStyle w:val="ListParagraph"/>
        <w:numPr>
          <w:ilvl w:val="0"/>
          <w:numId w:val="1"/>
        </w:numPr>
      </w:pPr>
      <w:r>
        <w:t>Was könnte sich ändern?</w:t>
      </w:r>
    </w:p>
    <w:p w14:paraId="391C15DB" w14:textId="670A7E5B" w:rsidR="007D5FBD" w:rsidRDefault="007D5FBD" w:rsidP="007D5FBD">
      <w:pPr>
        <w:pStyle w:val="ListParagraph"/>
        <w:numPr>
          <w:ilvl w:val="1"/>
          <w:numId w:val="1"/>
        </w:numPr>
      </w:pPr>
      <w:r>
        <w:t>Beschriftung</w:t>
      </w:r>
      <w:r w:rsidR="008E2F49">
        <w:t xml:space="preserve"> der Waren</w:t>
      </w:r>
    </w:p>
    <w:p w14:paraId="79C0226C" w14:textId="3CE19729" w:rsidR="007D5FBD" w:rsidRDefault="007D5FBD" w:rsidP="007D5FBD">
      <w:pPr>
        <w:pStyle w:val="ListParagraph"/>
        <w:numPr>
          <w:ilvl w:val="1"/>
          <w:numId w:val="1"/>
        </w:numPr>
      </w:pPr>
      <w:r>
        <w:t xml:space="preserve">Wir bekommen die Informationen </w:t>
      </w:r>
      <w:r w:rsidR="008E2F49">
        <w:t>Elektronisch/Am Blatt</w:t>
      </w:r>
    </w:p>
    <w:p w14:paraId="59A0AE98" w14:textId="719B701C" w:rsidR="00FC1715" w:rsidRDefault="00FC1715" w:rsidP="00FC1715">
      <w:pPr>
        <w:pStyle w:val="ListParagraph"/>
        <w:numPr>
          <w:ilvl w:val="0"/>
          <w:numId w:val="1"/>
        </w:numPr>
      </w:pPr>
      <w:r>
        <w:t>Elektronisch betrachtet:</w:t>
      </w:r>
    </w:p>
    <w:p w14:paraId="7328CAFE" w14:textId="4A39B18E" w:rsidR="00FC1715" w:rsidRDefault="00FC1715" w:rsidP="00FC1715">
      <w:pPr>
        <w:pStyle w:val="ListParagraph"/>
        <w:numPr>
          <w:ilvl w:val="1"/>
          <w:numId w:val="1"/>
        </w:numPr>
      </w:pPr>
      <w:r>
        <w:t>Kommunikation intern</w:t>
      </w:r>
    </w:p>
    <w:p w14:paraId="225D5E3E" w14:textId="145A3E8D" w:rsidR="00FC1715" w:rsidRDefault="00FC1715" w:rsidP="00FC1715">
      <w:pPr>
        <w:pStyle w:val="ListParagraph"/>
        <w:numPr>
          <w:ilvl w:val="1"/>
          <w:numId w:val="1"/>
        </w:numPr>
      </w:pPr>
      <w:r>
        <w:t>Kommunikation extern</w:t>
      </w:r>
    </w:p>
    <w:p w14:paraId="63FFBDEB" w14:textId="3B926A97" w:rsidR="004C0A2B" w:rsidRDefault="00FC1715" w:rsidP="00FC1715">
      <w:pPr>
        <w:pStyle w:val="ListParagraph"/>
        <w:numPr>
          <w:ilvl w:val="0"/>
          <w:numId w:val="1"/>
        </w:numPr>
      </w:pPr>
      <w:r>
        <w:t>Sch</w:t>
      </w:r>
      <w:r w:rsidR="003F7BD4">
        <w:t>r</w:t>
      </w:r>
      <w:r>
        <w:t xml:space="preserve">eiben System: </w:t>
      </w:r>
      <w:r w:rsidR="004C0A2B">
        <w:t xml:space="preserve">Jemand schreibt auf </w:t>
      </w:r>
      <w:r w:rsidR="008E2F49">
        <w:t>Papier,</w:t>
      </w:r>
      <w:r w:rsidR="004C0A2B">
        <w:t xml:space="preserve"> ob alles gekommen ist</w:t>
      </w:r>
    </w:p>
    <w:p w14:paraId="651E68DC" w14:textId="6525DBED" w:rsidR="00FC1715" w:rsidRDefault="00FC1715" w:rsidP="00FC1715">
      <w:pPr>
        <w:pStyle w:val="ListParagraph"/>
        <w:numPr>
          <w:ilvl w:val="0"/>
          <w:numId w:val="1"/>
        </w:numPr>
      </w:pPr>
      <w:r>
        <w:t>Falls sich der Lieferant ändert, müssen wir nichts ändern</w:t>
      </w:r>
    </w:p>
    <w:p w14:paraId="1EAC4E61" w14:textId="7D3944D6" w:rsidR="00FC1715" w:rsidRDefault="00FC1715" w:rsidP="00FC1715">
      <w:pPr>
        <w:pStyle w:val="ListParagraph"/>
        <w:numPr>
          <w:ilvl w:val="0"/>
          <w:numId w:val="1"/>
        </w:numPr>
      </w:pPr>
      <w:r>
        <w:t>Patientendaten</w:t>
      </w:r>
      <w:r>
        <w:sym w:font="Wingdings" w:char="F0E0"/>
      </w:r>
      <w:r>
        <w:t xml:space="preserve"> werden nicht benötigt für Küchenbestellung</w:t>
      </w:r>
    </w:p>
    <w:p w14:paraId="1912BF6E" w14:textId="6563E2A4" w:rsidR="00FC1715" w:rsidRDefault="00FC1715" w:rsidP="00FC1715">
      <w:pPr>
        <w:pStyle w:val="ListParagraph"/>
        <w:numPr>
          <w:ilvl w:val="0"/>
          <w:numId w:val="1"/>
        </w:numPr>
      </w:pPr>
      <w:r>
        <w:t xml:space="preserve">Unterscheidung juristische und natürliche Person bei Bestellungen </w:t>
      </w:r>
    </w:p>
    <w:p w14:paraId="43FA94C1" w14:textId="47949F33" w:rsidR="00FC1715" w:rsidRDefault="00FC1715" w:rsidP="00FC1715">
      <w:pPr>
        <w:pStyle w:val="ListParagraph"/>
        <w:numPr>
          <w:ilvl w:val="0"/>
          <w:numId w:val="1"/>
        </w:numPr>
      </w:pPr>
      <w:r>
        <w:t>Wie kommt es zu der Bestückung bei der Essensware bei den Stationen</w:t>
      </w:r>
      <w:r>
        <w:sym w:font="Wingdings" w:char="F0E0"/>
      </w:r>
      <w:r>
        <w:t xml:space="preserve"> organisatorisches Problem, betrifft uns mal nicht</w:t>
      </w:r>
    </w:p>
    <w:p w14:paraId="2BAC3824" w14:textId="180B09FA" w:rsidR="00FC1715" w:rsidRDefault="00FC1715" w:rsidP="00FC1715">
      <w:pPr>
        <w:pStyle w:val="ListParagraph"/>
        <w:numPr>
          <w:ilvl w:val="1"/>
          <w:numId w:val="1"/>
        </w:numPr>
      </w:pPr>
      <w:r>
        <w:sym w:font="Wingdings" w:char="F0E0"/>
      </w:r>
      <w:r>
        <w:t>autonome Wage</w:t>
      </w:r>
      <w:r w:rsidR="004C0A2B">
        <w:t>n</w:t>
      </w:r>
      <w:r>
        <w:t xml:space="preserve"> </w:t>
      </w:r>
      <w:r>
        <w:sym w:font="Wingdings" w:char="F0E0"/>
      </w:r>
      <w:r>
        <w:t xml:space="preserve"> Wir sind wieder im Spiel</w:t>
      </w:r>
    </w:p>
    <w:p w14:paraId="6A575F2C" w14:textId="1A5AC318" w:rsidR="00FC1715" w:rsidRDefault="00FC1715" w:rsidP="00FC1715">
      <w:pPr>
        <w:pStyle w:val="ListParagraph"/>
        <w:numPr>
          <w:ilvl w:val="1"/>
          <w:numId w:val="1"/>
        </w:numPr>
      </w:pPr>
      <w:r>
        <w:t>Problem bei Verfügbarkeit</w:t>
      </w:r>
      <w:r>
        <w:sym w:font="Wingdings" w:char="F0E0"/>
      </w:r>
      <w:r>
        <w:t xml:space="preserve"> auf jeden Fall</w:t>
      </w:r>
    </w:p>
    <w:p w14:paraId="717C9822" w14:textId="06C15040" w:rsidR="00FC1715" w:rsidRDefault="00FC1715" w:rsidP="0086116D">
      <w:pPr>
        <w:pStyle w:val="ListParagraph"/>
        <w:numPr>
          <w:ilvl w:val="1"/>
          <w:numId w:val="1"/>
        </w:numPr>
      </w:pPr>
      <w:r>
        <w:t>Problem mit Integrity</w:t>
      </w:r>
      <w:r>
        <w:sym w:font="Wingdings" w:char="F0E0"/>
      </w:r>
      <w:r>
        <w:t xml:space="preserve"> kann sein</w:t>
      </w:r>
      <w:r>
        <w:sym w:font="Wingdings" w:char="F0E0"/>
      </w:r>
      <w:r>
        <w:t xml:space="preserve"> Hacker</w:t>
      </w:r>
    </w:p>
    <w:p w14:paraId="41306E52" w14:textId="21FD12F9" w:rsidR="0086116D" w:rsidRDefault="0086116D" w:rsidP="0086116D">
      <w:pPr>
        <w:pStyle w:val="ListParagraph"/>
        <w:numPr>
          <w:ilvl w:val="1"/>
          <w:numId w:val="1"/>
        </w:numPr>
      </w:pPr>
      <w:r>
        <w:t xml:space="preserve">Warum wichtig: Kommunikation über </w:t>
      </w:r>
      <w:proofErr w:type="gramStart"/>
      <w:r>
        <w:t>Funkt</w:t>
      </w:r>
      <w:proofErr w:type="gramEnd"/>
      <w:r>
        <w:t xml:space="preserve">/WLAN </w:t>
      </w:r>
      <w:r>
        <w:sym w:font="Wingdings" w:char="F0E0"/>
      </w:r>
      <w:r>
        <w:t xml:space="preserve"> Manipulation</w:t>
      </w:r>
      <w:r>
        <w:sym w:font="Wingdings" w:char="F0E0"/>
      </w:r>
      <w:r>
        <w:t xml:space="preserve"> Verschlüsselung nötig, um Verfügbarkeit sicherzustellen</w:t>
      </w:r>
    </w:p>
    <w:p w14:paraId="04CDA577" w14:textId="29B6BF56" w:rsidR="00970886" w:rsidRDefault="00970886" w:rsidP="0086116D">
      <w:pPr>
        <w:pStyle w:val="ListParagraph"/>
        <w:numPr>
          <w:ilvl w:val="1"/>
          <w:numId w:val="1"/>
        </w:numPr>
      </w:pPr>
      <w:r>
        <w:t>Cloud</w:t>
      </w:r>
      <w:r>
        <w:sym w:font="Wingdings" w:char="F0E0"/>
      </w:r>
      <w:r>
        <w:t xml:space="preserve"> Problem: könnte ausfallen</w:t>
      </w:r>
    </w:p>
    <w:p w14:paraId="62D70B54" w14:textId="1BEABA3C" w:rsidR="00970886" w:rsidRDefault="00970886" w:rsidP="00970886">
      <w:pPr>
        <w:pStyle w:val="ListParagraph"/>
        <w:numPr>
          <w:ilvl w:val="0"/>
          <w:numId w:val="1"/>
        </w:numPr>
      </w:pPr>
      <w:r>
        <w:t>Lieferant muss uns mitteilen, ob es Probleme mit anderen Kunden gab</w:t>
      </w:r>
    </w:p>
    <w:p w14:paraId="16F74AFE" w14:textId="657794AF" w:rsidR="00970886" w:rsidRDefault="00970886" w:rsidP="00970886">
      <w:pPr>
        <w:pStyle w:val="ListParagraph"/>
        <w:numPr>
          <w:ilvl w:val="0"/>
          <w:numId w:val="1"/>
        </w:numPr>
      </w:pPr>
      <w:r>
        <w:t>Update: Überlegen</w:t>
      </w:r>
      <w:r>
        <w:sym w:font="Wingdings" w:char="F0E0"/>
      </w:r>
      <w:r>
        <w:t xml:space="preserve"> Wie wollen wir es gest</w:t>
      </w:r>
      <w:r w:rsidR="00954E8C">
        <w:t>a</w:t>
      </w:r>
      <w:r>
        <w:t>lten? Haben wir einen Qualitätsprozess?</w:t>
      </w:r>
    </w:p>
    <w:p w14:paraId="1ECDA26E" w14:textId="25884F78" w:rsidR="00970886" w:rsidRDefault="00970886" w:rsidP="00970886">
      <w:pPr>
        <w:pStyle w:val="ListParagraph"/>
        <w:numPr>
          <w:ilvl w:val="0"/>
          <w:numId w:val="2"/>
        </w:numPr>
      </w:pPr>
      <w:r>
        <w:t xml:space="preserve">BSP: folgende Aufträge für das </w:t>
      </w:r>
      <w:r w:rsidR="004C0A2B">
        <w:t>Waggerl</w:t>
      </w:r>
      <w:r>
        <w:t xml:space="preserve"> </w:t>
      </w:r>
    </w:p>
    <w:p w14:paraId="27B7679C" w14:textId="388A5B7C" w:rsidR="00954E8C" w:rsidRDefault="00954E8C" w:rsidP="00954E8C">
      <w:pPr>
        <w:pStyle w:val="ListParagraph"/>
        <w:numPr>
          <w:ilvl w:val="0"/>
          <w:numId w:val="1"/>
        </w:numPr>
      </w:pPr>
      <w:r>
        <w:t>Wem gehört das OS</w:t>
      </w:r>
      <w:r>
        <w:sym w:font="Wingdings" w:char="F0E0"/>
      </w:r>
      <w:r>
        <w:t xml:space="preserve"> unsere Techniker oder ein anderer Hersteller??</w:t>
      </w:r>
    </w:p>
    <w:p w14:paraId="2EE46D2E" w14:textId="1CC42598" w:rsidR="00954E8C" w:rsidRDefault="0024329E" w:rsidP="00954E8C">
      <w:pPr>
        <w:pStyle w:val="ListParagraph"/>
        <w:numPr>
          <w:ilvl w:val="0"/>
          <w:numId w:val="1"/>
        </w:numPr>
      </w:pPr>
      <w:r w:rsidRPr="00A25CDC">
        <w:rPr>
          <w:b/>
          <w:bCs/>
        </w:rPr>
        <w:t>Thema</w:t>
      </w:r>
      <w:r>
        <w:t>: externen Zugriff von Technikern auf unser internes System</w:t>
      </w:r>
      <w:r>
        <w:sym w:font="Wingdings" w:char="F0E0"/>
      </w:r>
      <w:r>
        <w:t xml:space="preserve"> Wartung</w:t>
      </w:r>
      <w:r w:rsidR="00A25CDC">
        <w:t xml:space="preserve"> für die autonome Waggerl</w:t>
      </w:r>
      <w:r>
        <w:t>:</w:t>
      </w:r>
      <w:r w:rsidR="00A25CDC">
        <w:t xml:space="preserve"> System wird auf VM gehostet</w:t>
      </w:r>
    </w:p>
    <w:p w14:paraId="5DE0977F" w14:textId="080BE359" w:rsidR="0024329E" w:rsidRDefault="00A25CDC" w:rsidP="0024329E">
      <w:pPr>
        <w:pStyle w:val="ListParagraph"/>
        <w:numPr>
          <w:ilvl w:val="1"/>
          <w:numId w:val="1"/>
        </w:numPr>
      </w:pPr>
      <w:r>
        <w:t xml:space="preserve">Externen </w:t>
      </w:r>
      <w:r w:rsidR="008E2F49">
        <w:t>Techniker</w:t>
      </w:r>
      <w:r>
        <w:t>: darf nicht in</w:t>
      </w:r>
      <w:r w:rsidR="008E2F49">
        <w:t xml:space="preserve"> unseren</w:t>
      </w:r>
      <w:r>
        <w:t xml:space="preserve"> Computerrum</w:t>
      </w:r>
      <w:r>
        <w:sym w:font="Wingdings" w:char="F0E0"/>
      </w:r>
      <w:r>
        <w:t xml:space="preserve"> Remote</w:t>
      </w:r>
    </w:p>
    <w:p w14:paraId="2199117B" w14:textId="76E511CE" w:rsidR="00A25CDC" w:rsidRDefault="00A25CDC" w:rsidP="0024329E">
      <w:pPr>
        <w:pStyle w:val="ListParagraph"/>
        <w:numPr>
          <w:ilvl w:val="1"/>
          <w:numId w:val="1"/>
        </w:numPr>
      </w:pPr>
      <w:r>
        <w:t>Remote</w:t>
      </w:r>
      <w:r>
        <w:sym w:font="Wingdings" w:char="F0E0"/>
      </w:r>
      <w:r>
        <w:t xml:space="preserve"> von innen oder außen:  nicht von </w:t>
      </w:r>
      <w:proofErr w:type="gramStart"/>
      <w:r>
        <w:t>innen(</w:t>
      </w:r>
      <w:proofErr w:type="gramEnd"/>
      <w:r>
        <w:t>also bei uns)</w:t>
      </w:r>
    </w:p>
    <w:p w14:paraId="4CE908BE" w14:textId="38CB5812" w:rsidR="00A25CDC" w:rsidRDefault="000D7F27" w:rsidP="0024329E">
      <w:pPr>
        <w:pStyle w:val="ListParagraph"/>
        <w:numPr>
          <w:ilvl w:val="1"/>
          <w:numId w:val="1"/>
        </w:numPr>
      </w:pPr>
      <w:r>
        <w:t xml:space="preserve">Wie kommt er von draußen in unser System? </w:t>
      </w:r>
      <w:r>
        <w:sym w:font="Wingdings" w:char="F0E0"/>
      </w:r>
      <w:r>
        <w:t xml:space="preserve"> Jump Host: so besteht kein direkter Zugriff; bei Jump Host</w:t>
      </w:r>
      <w:r>
        <w:sym w:font="Wingdings" w:char="F0E0"/>
      </w:r>
      <w:r>
        <w:t xml:space="preserve"> alles wird mitprotokolliert</w:t>
      </w:r>
      <w:r>
        <w:sym w:font="Wingdings" w:char="F0E0"/>
      </w:r>
      <w:r>
        <w:t xml:space="preserve"> er steigt automatisiert in unser System ein </w:t>
      </w:r>
    </w:p>
    <w:p w14:paraId="6BFE6BB9" w14:textId="17C1C5E1" w:rsidR="000D7F27" w:rsidRDefault="000D7F27" w:rsidP="000D7F27">
      <w:pPr>
        <w:pStyle w:val="ListParagraph"/>
        <w:numPr>
          <w:ilvl w:val="0"/>
          <w:numId w:val="2"/>
        </w:numPr>
      </w:pPr>
      <w:r>
        <w:t>So wurde die Wahrscheinlichkeit verringert</w:t>
      </w:r>
      <w:r w:rsidR="004C0A2B">
        <w:t xml:space="preserve"> das es zu Problemen kommen kann</w:t>
      </w:r>
    </w:p>
    <w:p w14:paraId="078DA466" w14:textId="3A13E23C" w:rsidR="000D7F27" w:rsidRDefault="000D7F27" w:rsidP="000D7F27">
      <w:pPr>
        <w:pStyle w:val="ListParagraph"/>
        <w:numPr>
          <w:ilvl w:val="0"/>
          <w:numId w:val="2"/>
        </w:numPr>
      </w:pPr>
      <w:r>
        <w:t xml:space="preserve">Wenn ext. </w:t>
      </w:r>
      <w:r w:rsidR="004C0A2B">
        <w:t>Techniker</w:t>
      </w:r>
      <w:r>
        <w:t xml:space="preserve"> über VM zugreifen würde, könnten wir nicht mitprotokolieren </w:t>
      </w:r>
    </w:p>
    <w:sectPr w:rsidR="000D7F2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946D" w14:textId="77777777" w:rsidR="001C63CA" w:rsidRDefault="001C63CA" w:rsidP="0097501B">
      <w:pPr>
        <w:spacing w:after="0" w:line="240" w:lineRule="auto"/>
      </w:pPr>
      <w:r>
        <w:separator/>
      </w:r>
    </w:p>
  </w:endnote>
  <w:endnote w:type="continuationSeparator" w:id="0">
    <w:p w14:paraId="77DE63D4" w14:textId="77777777" w:rsidR="001C63CA" w:rsidRDefault="001C63CA" w:rsidP="0097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DFAA" w14:textId="77777777" w:rsidR="0097501B" w:rsidRDefault="0097501B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90EF" w14:textId="77777777" w:rsidR="001C63CA" w:rsidRDefault="001C63CA" w:rsidP="0097501B">
      <w:pPr>
        <w:spacing w:after="0" w:line="240" w:lineRule="auto"/>
      </w:pPr>
      <w:r>
        <w:separator/>
      </w:r>
    </w:p>
  </w:footnote>
  <w:footnote w:type="continuationSeparator" w:id="0">
    <w:p w14:paraId="50962CD6" w14:textId="77777777" w:rsidR="001C63CA" w:rsidRDefault="001C63CA" w:rsidP="00975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2594" w14:textId="49979149" w:rsidR="004C0A2B" w:rsidRDefault="004C0A2B">
    <w:pPr>
      <w:pStyle w:val="Header"/>
    </w:pPr>
    <w:r>
      <w:t>Matej Vician</w:t>
    </w:r>
    <w:r>
      <w:tab/>
    </w:r>
    <w:r>
      <w:tab/>
      <w:t>5BHBGM</w:t>
    </w:r>
    <w:r w:rsidR="0097501B">
      <w:br/>
    </w:r>
    <w:r>
      <w:t>Benjamin Urlesberger</w:t>
    </w:r>
    <w:r w:rsidR="0097501B">
      <w:ptab w:relativeTo="margin" w:alignment="center" w:leader="none"/>
    </w:r>
    <w:r w:rsidR="0002686D">
      <w:t>MIS</w:t>
    </w:r>
    <w:r w:rsidR="0097501B">
      <w:ptab w:relativeTo="margin" w:alignment="right" w:leader="none"/>
    </w:r>
    <w:r w:rsidR="0097501B">
      <w:fldChar w:fldCharType="begin"/>
    </w:r>
    <w:r w:rsidR="0097501B">
      <w:instrText xml:space="preserve"> TIME \@ "dd.MM.yyyy" </w:instrText>
    </w:r>
    <w:r w:rsidR="0097501B">
      <w:fldChar w:fldCharType="separate"/>
    </w:r>
    <w:r w:rsidR="008E2F49">
      <w:rPr>
        <w:noProof/>
      </w:rPr>
      <w:t>12.03.2023</w:t>
    </w:r>
    <w:r w:rsidR="009750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A0C"/>
    <w:multiLevelType w:val="hybridMultilevel"/>
    <w:tmpl w:val="C478B910"/>
    <w:lvl w:ilvl="0" w:tplc="D2883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0D8C"/>
    <w:multiLevelType w:val="hybridMultilevel"/>
    <w:tmpl w:val="48381F2A"/>
    <w:lvl w:ilvl="0" w:tplc="E84E7CF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821915">
    <w:abstractNumId w:val="0"/>
  </w:num>
  <w:num w:numId="2" w16cid:durableId="47706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6D"/>
    <w:rsid w:val="0002686D"/>
    <w:rsid w:val="000C4AE4"/>
    <w:rsid w:val="000D7F27"/>
    <w:rsid w:val="00151E3E"/>
    <w:rsid w:val="001C63CA"/>
    <w:rsid w:val="0024329E"/>
    <w:rsid w:val="00336859"/>
    <w:rsid w:val="00344C67"/>
    <w:rsid w:val="0036380D"/>
    <w:rsid w:val="00384AAA"/>
    <w:rsid w:val="003F7BD4"/>
    <w:rsid w:val="004C0A2B"/>
    <w:rsid w:val="00561C00"/>
    <w:rsid w:val="005E23BF"/>
    <w:rsid w:val="005F4E8C"/>
    <w:rsid w:val="00676631"/>
    <w:rsid w:val="007D5FBD"/>
    <w:rsid w:val="0086116D"/>
    <w:rsid w:val="008E2F49"/>
    <w:rsid w:val="00954E8C"/>
    <w:rsid w:val="00970886"/>
    <w:rsid w:val="0097501B"/>
    <w:rsid w:val="00A25CDC"/>
    <w:rsid w:val="00B861D9"/>
    <w:rsid w:val="00C4510A"/>
    <w:rsid w:val="00CE72B8"/>
    <w:rsid w:val="00E459DF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EE00D"/>
  <w15:chartTrackingRefBased/>
  <w15:docId w15:val="{AB7FA71B-5EDF-4EFE-90B6-A18A0B63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0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1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75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1B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02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%20-%20HTL%20Spengergasse\Dokumente\Benutzerdefinierte%20Office-Vorlagen\Vorlage_Schul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9D0EB608C304F9786D94B39F8B8DD" ma:contentTypeVersion="9" ma:contentTypeDescription="Ein neues Dokument erstellen." ma:contentTypeScope="" ma:versionID="487bab23d3866540456987db7d327b5c">
  <xsd:schema xmlns:xsd="http://www.w3.org/2001/XMLSchema" xmlns:xs="http://www.w3.org/2001/XMLSchema" xmlns:p="http://schemas.microsoft.com/office/2006/metadata/properties" xmlns:ns2="f4d392a9-f107-4d4d-b452-bf52e7e38720" xmlns:ns3="d94e1fab-f205-49e1-b6c1-1dd48f8c6943" targetNamespace="http://schemas.microsoft.com/office/2006/metadata/properties" ma:root="true" ma:fieldsID="f805ede5c6d9a2f07acbd1832ae31fb3" ns2:_="" ns3:_="">
    <xsd:import namespace="f4d392a9-f107-4d4d-b452-bf52e7e38720"/>
    <xsd:import namespace="d94e1fab-f205-49e1-b6c1-1dd48f8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392a9-f107-4d4d-b452-bf52e7e38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e1fab-f205-49e1-b6c1-1dd48f8c69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e604f4-0744-494d-b5ae-0e8705c210b0}" ma:internalName="TaxCatchAll" ma:showField="CatchAllData" ma:web="d94e1fab-f205-49e1-b6c1-1dd48f8c6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4e1fab-f205-49e1-b6c1-1dd48f8c6943" xsi:nil="true"/>
  </documentManagement>
</p:properties>
</file>

<file path=customXml/itemProps1.xml><?xml version="1.0" encoding="utf-8"?>
<ds:datastoreItem xmlns:ds="http://schemas.openxmlformats.org/officeDocument/2006/customXml" ds:itemID="{2F6E211D-CC21-4694-902C-0399EEBE8895}"/>
</file>

<file path=customXml/itemProps2.xml><?xml version="1.0" encoding="utf-8"?>
<ds:datastoreItem xmlns:ds="http://schemas.openxmlformats.org/officeDocument/2006/customXml" ds:itemID="{A8CD31CC-B6FA-40E8-AF65-E75844DC6AC6}"/>
</file>

<file path=customXml/itemProps3.xml><?xml version="1.0" encoding="utf-8"?>
<ds:datastoreItem xmlns:ds="http://schemas.openxmlformats.org/officeDocument/2006/customXml" ds:itemID="{DBE77D51-A470-4323-9658-6ABBD2AEDFDF}"/>
</file>

<file path=docProps/app.xml><?xml version="1.0" encoding="utf-8"?>
<Properties xmlns="http://schemas.openxmlformats.org/officeDocument/2006/extended-properties" xmlns:vt="http://schemas.openxmlformats.org/officeDocument/2006/docPropsVTypes">
  <Template>Vorlage_Schule.dotx</Template>
  <TotalTime>144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Vician Matej</cp:lastModifiedBy>
  <cp:revision>5</cp:revision>
  <cp:lastPrinted>2023-03-07T18:35:00Z</cp:lastPrinted>
  <dcterms:created xsi:type="dcterms:W3CDTF">2023-03-07T18:34:00Z</dcterms:created>
  <dcterms:modified xsi:type="dcterms:W3CDTF">2023-03-12T17:06:00Z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0x0101005399D0EB608C304F9786D94B39F8B8DD</vt:lpwstr>
  </property>
</Properties>
</file>