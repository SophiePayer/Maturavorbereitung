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D117" w14:textId="77777777" w:rsidR="00B861D9" w:rsidRDefault="00B861D9"/>
    <w:p w14:paraId="32DA5A57" w14:textId="3102E28F" w:rsidR="009E2BA0" w:rsidRDefault="009E2BA0">
      <w:r>
        <w:t>Fragen Matura MIS EXTRA</w:t>
      </w:r>
    </w:p>
    <w:p w14:paraId="44AB720F" w14:textId="7FD0CD0D" w:rsidR="009E2BA0" w:rsidRDefault="008A484C">
      <w:r>
        <w:t>ALEX &amp; STEFAN</w:t>
      </w:r>
    </w:p>
    <w:p w14:paraId="756B2EE1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Beschreibe die Architektur unseres APIS?</w:t>
      </w:r>
    </w:p>
    <w:p w14:paraId="2BF25EE2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Liste die Technologien auf, die am Server zum Einsatz kommen. Beschreibe jeweils aus welchen Komponenten diese jeweils aufgebaut sind.</w:t>
      </w:r>
    </w:p>
    <w:p w14:paraId="0C2EC25F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Liste die Technologien auf, die am Client zum Einsatz kommen. Beschreibe jeweils aus welchen Komponenten diese jeweils aufgebaut sind.</w:t>
      </w:r>
    </w:p>
    <w:p w14:paraId="78E367D0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Zähle auf und beschreibe, welche Protokolle verwendet werden, um Daten zwischen dem Server und dem Client zu übertragen.</w:t>
      </w:r>
    </w:p>
    <w:p w14:paraId="47128455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Beschreibe den Ablauf der Übertragung der Daten zwischen Client und Server.</w:t>
      </w:r>
    </w:p>
    <w:p w14:paraId="2C6B8EC4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Welche Komponenten sind am Server und am Client für den Datenaustausch zuständig? Beschreibe jeweils die Funktionalität der Komponente.</w:t>
      </w:r>
    </w:p>
    <w:p w14:paraId="3550BF88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 xml:space="preserve">Welche Datenformate werden zwischen Client und Server ausgetauscht? Beschreibe </w:t>
      </w:r>
      <w:proofErr w:type="spellStart"/>
      <w:r w:rsidRPr="009E2BA0">
        <w:t>examplarisch</w:t>
      </w:r>
      <w:proofErr w:type="spellEnd"/>
      <w:r w:rsidRPr="009E2BA0">
        <w:t xml:space="preserve"> den Aufbau eines der Dateneinheiten.</w:t>
      </w:r>
    </w:p>
    <w:p w14:paraId="75D0A56F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Welche http Endpoints gibt es am Server? Liste diese mit den notwendigen Kriterien tabellarisch auf.</w:t>
      </w:r>
    </w:p>
    <w:p w14:paraId="60679C24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 xml:space="preserve">Beschreibe den Zusammenhang zwischen dem </w:t>
      </w:r>
      <w:proofErr w:type="gramStart"/>
      <w:r w:rsidRPr="009E2BA0">
        <w:t>MVC Konzept</w:t>
      </w:r>
      <w:proofErr w:type="gramEnd"/>
      <w:r w:rsidRPr="009E2BA0">
        <w:t xml:space="preserve"> und den verwendeten Komponenten am Server. Was würde dem M, was dem V und was dem C entsprechen?</w:t>
      </w:r>
    </w:p>
    <w:p w14:paraId="01DE04FF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Beschreibe die Aufgabe von FHIR im medizinischen Umfeld.</w:t>
      </w:r>
    </w:p>
    <w:p w14:paraId="3D725E0A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Welche Protokolle gibt es, die ähnlich wie FHIR sind? Argumentiere, warum FHIR statt diesen verwendet wird.</w:t>
      </w:r>
    </w:p>
    <w:p w14:paraId="678E7056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 xml:space="preserve">Argumentiere, welche Elemente unserer Applikation dem </w:t>
      </w:r>
      <w:proofErr w:type="gramStart"/>
      <w:r w:rsidRPr="009E2BA0">
        <w:t>FHIR Standard</w:t>
      </w:r>
      <w:proofErr w:type="gramEnd"/>
      <w:r w:rsidRPr="009E2BA0">
        <w:t xml:space="preserve"> entsprechen müssen. Warum genau diese und welche nicht? (Z.B. Datenbank, Übertragene Daten zwischen Client, Server, Oberfläche, Modelklassen, ...)</w:t>
      </w:r>
    </w:p>
    <w:p w14:paraId="5E7887C1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 xml:space="preserve">Argumentiere warum es sinnvoll ist, den </w:t>
      </w:r>
      <w:proofErr w:type="gramStart"/>
      <w:r w:rsidRPr="009E2BA0">
        <w:t>FHIR Standard</w:t>
      </w:r>
      <w:proofErr w:type="gramEnd"/>
      <w:r w:rsidRPr="009E2BA0">
        <w:t xml:space="preserve"> einzusetzen.</w:t>
      </w:r>
    </w:p>
    <w:p w14:paraId="50FCE243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Beschreibe, welche Anwendungen durch FHIR für Endanwender (Patienten) ermöglicht werden?</w:t>
      </w:r>
    </w:p>
    <w:p w14:paraId="1080F471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Zähle zwei Beispiele für einen sinnvollen Einsatz von FHIR auf. Wo wird dabei FHIR eingesetzt?</w:t>
      </w:r>
    </w:p>
    <w:p w14:paraId="3E2E4D32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Analysiere, wie unsere Applikation serverseitig abgesichert ist?</w:t>
      </w:r>
    </w:p>
    <w:p w14:paraId="11544F35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Welche Angriffsmöglichkeiten gibt es und welche Schwachstellen haben wir am Server?</w:t>
      </w:r>
    </w:p>
    <w:p w14:paraId="6A6F6823" w14:textId="77777777" w:rsidR="009E2BA0" w:rsidRPr="009E2BA0" w:rsidRDefault="009E2BA0" w:rsidP="009E2BA0">
      <w:pPr>
        <w:pStyle w:val="Listenabsatz"/>
        <w:numPr>
          <w:ilvl w:val="0"/>
          <w:numId w:val="2"/>
        </w:numPr>
      </w:pPr>
      <w:r w:rsidRPr="009E2BA0">
        <w:t>Welche Maßnahmen wären sinnvoll, um unsere Applikation abzusichern?</w:t>
      </w:r>
    </w:p>
    <w:p w14:paraId="388C4581" w14:textId="77777777" w:rsidR="009E2BA0" w:rsidRDefault="009E2BA0"/>
    <w:sectPr w:rsidR="009E2BA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F50E0" w14:textId="77777777" w:rsidR="009E2BA0" w:rsidRDefault="009E2BA0" w:rsidP="0097501B">
      <w:pPr>
        <w:spacing w:after="0" w:line="240" w:lineRule="auto"/>
      </w:pPr>
      <w:r>
        <w:separator/>
      </w:r>
    </w:p>
  </w:endnote>
  <w:endnote w:type="continuationSeparator" w:id="0">
    <w:p w14:paraId="0503EA1C" w14:textId="77777777" w:rsidR="009E2BA0" w:rsidRDefault="009E2BA0" w:rsidP="0097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AB15D" w14:textId="77777777" w:rsidR="0097501B" w:rsidRDefault="0097501B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A408D6">
      <w:fldChar w:fldCharType="begin"/>
    </w:r>
    <w:r w:rsidR="00A408D6">
      <w:instrText xml:space="preserve"> NUMPAGES   \* MERGEFORMAT </w:instrText>
    </w:r>
    <w:r w:rsidR="00A408D6">
      <w:fldChar w:fldCharType="separate"/>
    </w:r>
    <w:r>
      <w:rPr>
        <w:noProof/>
      </w:rPr>
      <w:t>1</w:t>
    </w:r>
    <w:r w:rsidR="00A40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62D2B" w14:textId="77777777" w:rsidR="009E2BA0" w:rsidRDefault="009E2BA0" w:rsidP="0097501B">
      <w:pPr>
        <w:spacing w:after="0" w:line="240" w:lineRule="auto"/>
      </w:pPr>
      <w:r>
        <w:separator/>
      </w:r>
    </w:p>
  </w:footnote>
  <w:footnote w:type="continuationSeparator" w:id="0">
    <w:p w14:paraId="45F39F67" w14:textId="77777777" w:rsidR="009E2BA0" w:rsidRDefault="009E2BA0" w:rsidP="00975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578B" w14:textId="6373E057" w:rsidR="0097501B" w:rsidRDefault="00A408D6">
    <w:pPr>
      <w:pStyle w:val="Kopfzeile"/>
    </w:pPr>
    <w:r>
      <w:t>Matura</w:t>
    </w:r>
    <w:r w:rsidR="0097501B">
      <w:br/>
      <w:t>5BHBGM</w:t>
    </w:r>
    <w:r w:rsidR="0097501B">
      <w:ptab w:relativeTo="margin" w:alignment="center" w:leader="none"/>
    </w:r>
    <w:r w:rsidR="0097501B">
      <w:t>x</w:t>
    </w:r>
    <w:r w:rsidR="0097501B">
      <w:ptab w:relativeTo="margin" w:alignment="right" w:leader="none"/>
    </w:r>
    <w:r w:rsidR="0097501B">
      <w:fldChar w:fldCharType="begin"/>
    </w:r>
    <w:r w:rsidR="0097501B">
      <w:instrText xml:space="preserve"> TIME \@ "dd.MM.yyyy" </w:instrText>
    </w:r>
    <w:r w:rsidR="0097501B">
      <w:fldChar w:fldCharType="separate"/>
    </w:r>
    <w:r w:rsidR="009E2BA0">
      <w:rPr>
        <w:noProof/>
      </w:rPr>
      <w:t>26.04.2023</w:t>
    </w:r>
    <w:r w:rsidR="0097501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41FA3"/>
    <w:multiLevelType w:val="hybridMultilevel"/>
    <w:tmpl w:val="E1505E6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63666"/>
    <w:multiLevelType w:val="multilevel"/>
    <w:tmpl w:val="4686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010118">
    <w:abstractNumId w:val="1"/>
  </w:num>
  <w:num w:numId="2" w16cid:durableId="129683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A0"/>
    <w:rsid w:val="00151E3E"/>
    <w:rsid w:val="00561C00"/>
    <w:rsid w:val="005E23BF"/>
    <w:rsid w:val="0077683D"/>
    <w:rsid w:val="008A484C"/>
    <w:rsid w:val="0097501B"/>
    <w:rsid w:val="009E2BA0"/>
    <w:rsid w:val="00A408D6"/>
    <w:rsid w:val="00B060BA"/>
    <w:rsid w:val="00B8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0D3A"/>
  <w15:chartTrackingRefBased/>
  <w15:docId w15:val="{55FFC6E2-BE35-4DEB-843C-989DD22A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1C00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75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501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975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501B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9E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neDrive%20-%20HTL%20Spengergasse\Dokumente\Benutzerdefinierte%20Office-Vorlagen\Vorlage_Schul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99D0EB608C304F9786D94B39F8B8DD" ma:contentTypeVersion="9" ma:contentTypeDescription="Ein neues Dokument erstellen." ma:contentTypeScope="" ma:versionID="487bab23d3866540456987db7d327b5c">
  <xsd:schema xmlns:xsd="http://www.w3.org/2001/XMLSchema" xmlns:xs="http://www.w3.org/2001/XMLSchema" xmlns:p="http://schemas.microsoft.com/office/2006/metadata/properties" xmlns:ns2="f4d392a9-f107-4d4d-b452-bf52e7e38720" xmlns:ns3="d94e1fab-f205-49e1-b6c1-1dd48f8c6943" targetNamespace="http://schemas.microsoft.com/office/2006/metadata/properties" ma:root="true" ma:fieldsID="f805ede5c6d9a2f07acbd1832ae31fb3" ns2:_="" ns3:_="">
    <xsd:import namespace="f4d392a9-f107-4d4d-b452-bf52e7e38720"/>
    <xsd:import namespace="d94e1fab-f205-49e1-b6c1-1dd48f8c69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392a9-f107-4d4d-b452-bf52e7e38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e1fab-f205-49e1-b6c1-1dd48f8c69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ee604f4-0744-494d-b5ae-0e8705c210b0}" ma:internalName="TaxCatchAll" ma:showField="CatchAllData" ma:web="d94e1fab-f205-49e1-b6c1-1dd48f8c6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4e1fab-f205-49e1-b6c1-1dd48f8c6943" xsi:nil="true"/>
  </documentManagement>
</p:properties>
</file>

<file path=customXml/itemProps1.xml><?xml version="1.0" encoding="utf-8"?>
<ds:datastoreItem xmlns:ds="http://schemas.openxmlformats.org/officeDocument/2006/customXml" ds:itemID="{2DBAF50E-66F2-463B-8B44-42FBE7F8D408}"/>
</file>

<file path=customXml/itemProps2.xml><?xml version="1.0" encoding="utf-8"?>
<ds:datastoreItem xmlns:ds="http://schemas.openxmlformats.org/officeDocument/2006/customXml" ds:itemID="{BB120E13-24EC-4416-AC68-EF8FAFB3857D}"/>
</file>

<file path=customXml/itemProps3.xml><?xml version="1.0" encoding="utf-8"?>
<ds:datastoreItem xmlns:ds="http://schemas.openxmlformats.org/officeDocument/2006/customXml" ds:itemID="{ECAFC286-3359-4053-B615-228448DAAB1F}"/>
</file>

<file path=docProps/app.xml><?xml version="1.0" encoding="utf-8"?>
<Properties xmlns="http://schemas.openxmlformats.org/officeDocument/2006/extended-properties" xmlns:vt="http://schemas.openxmlformats.org/officeDocument/2006/docPropsVTypes">
  <Template>Vorlage_Schule.dotx</Template>
  <TotalTime>0</TotalTime>
  <Pages>1</Pages>
  <Words>261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Dadaeva Imani</cp:lastModifiedBy>
  <cp:revision>5</cp:revision>
  <dcterms:created xsi:type="dcterms:W3CDTF">2023-04-26T17:33:00Z</dcterms:created>
  <dcterms:modified xsi:type="dcterms:W3CDTF">2023-04-26T18:23:00Z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0x0101005399D0EB608C304F9786D94B39F8B8DD</vt:lpwstr>
  </property>
</Properties>
</file>